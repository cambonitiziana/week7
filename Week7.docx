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7828B910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0032C8">
        <w:rPr>
          <w:lang w:val="it-IT"/>
        </w:rPr>
        <w:t>7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13286DC0" w:rsidR="00547F36" w:rsidRPr="001E6010" w:rsidRDefault="00E479E0">
            <w:pPr>
              <w:pStyle w:val="Informazionisullostudente"/>
            </w:pPr>
            <w:r>
              <w:t>Tiziana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D411EE0" w:rsidR="00547F36" w:rsidRPr="001E6010" w:rsidRDefault="00E479E0">
            <w:pPr>
              <w:pStyle w:val="Informazionisullostudente"/>
            </w:pPr>
            <w:r>
              <w:t>Camboni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15B990A" w:rsidR="00547F36" w:rsidRPr="001E6010" w:rsidRDefault="00E479E0">
            <w:pPr>
              <w:pStyle w:val="Informazionisullostudente"/>
            </w:pPr>
            <w:r>
              <w:t>12/03/2021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3B38EFD6" w14:textId="11072795" w:rsidR="00B070A2" w:rsidRDefault="009D79CC" w:rsidP="009D79CC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Come avviene il lancio di un’eccezione a runtime ? </w:t>
      </w:r>
    </w:p>
    <w:p w14:paraId="4ECC83A1" w14:textId="2D82EEE0" w:rsidR="00E479E0" w:rsidRDefault="00E479E0" w:rsidP="00E479E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Il lancio di un eccezione </w:t>
      </w:r>
      <w:r w:rsidR="008C609B">
        <w:rPr>
          <w:rFonts w:cstheme="minorHAnsi"/>
          <w:i/>
          <w:iCs/>
          <w:sz w:val="16"/>
          <w:szCs w:val="16"/>
        </w:rPr>
        <w:t>viene fatta quando</w:t>
      </w:r>
      <w:r w:rsidR="00C1195D">
        <w:rPr>
          <w:rFonts w:cstheme="minorHAnsi"/>
          <w:i/>
          <w:iCs/>
          <w:sz w:val="16"/>
          <w:szCs w:val="16"/>
        </w:rPr>
        <w:t xml:space="preserve">, </w:t>
      </w:r>
      <w:r w:rsidR="008C609B">
        <w:rPr>
          <w:rFonts w:cstheme="minorHAnsi"/>
          <w:i/>
          <w:iCs/>
          <w:sz w:val="16"/>
          <w:szCs w:val="16"/>
        </w:rPr>
        <w:t>identificata un’istruzione che non può essere eseguita</w:t>
      </w:r>
      <w:r w:rsidR="00C1195D">
        <w:rPr>
          <w:rFonts w:cstheme="minorHAnsi"/>
          <w:i/>
          <w:iCs/>
          <w:sz w:val="16"/>
          <w:szCs w:val="16"/>
        </w:rPr>
        <w:t>, viene identificata come eccezione. Dopo esere stata identifica, se l’eccezione non è contenuta in un blocco try-catch, determina il terminamento dell’esecuzione del programma.</w:t>
      </w:r>
    </w:p>
    <w:p w14:paraId="19D60676" w14:textId="77777777" w:rsidR="00F76603" w:rsidRDefault="00F76603" w:rsidP="00E479E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CDCBFB6" w14:textId="15BC3986" w:rsidR="009D79CC" w:rsidRDefault="009D79CC" w:rsidP="009D79CC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Quali sono le possibili cause di un’eccezione?</w:t>
      </w:r>
    </w:p>
    <w:p w14:paraId="70F77C7A" w14:textId="43CEAD71" w:rsidR="00E479E0" w:rsidRDefault="00E479E0" w:rsidP="00E479E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Le possibile cause di un eccezione possono essere: </w:t>
      </w:r>
    </w:p>
    <w:p w14:paraId="6AE0AFE6" w14:textId="6F8EFE26" w:rsidR="00F76603" w:rsidRDefault="00F76603" w:rsidP="00F76603">
      <w:pPr>
        <w:pStyle w:val="ListParagraph"/>
        <w:numPr>
          <w:ilvl w:val="0"/>
          <w:numId w:val="25"/>
        </w:numPr>
        <w:rPr>
          <w:rFonts w:cstheme="minorHAnsi"/>
          <w:i/>
          <w:iCs/>
          <w:sz w:val="16"/>
          <w:szCs w:val="16"/>
        </w:rPr>
      </w:pPr>
      <w:bookmarkStart w:id="0" w:name="_Hlk66445749"/>
      <w:r>
        <w:rPr>
          <w:rFonts w:cstheme="minorHAnsi"/>
          <w:i/>
          <w:iCs/>
          <w:sz w:val="16"/>
          <w:szCs w:val="16"/>
        </w:rPr>
        <w:t>Operazioni artimetiche non ammesse (es.Divisioni per 0)</w:t>
      </w:r>
    </w:p>
    <w:p w14:paraId="19610326" w14:textId="1E496329" w:rsidR="00F76603" w:rsidRDefault="00F76603" w:rsidP="00F76603">
      <w:pPr>
        <w:pStyle w:val="ListParagraph"/>
        <w:numPr>
          <w:ilvl w:val="0"/>
          <w:numId w:val="25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Lettura di un file non trovato</w:t>
      </w:r>
    </w:p>
    <w:p w14:paraId="006DE5B4" w14:textId="55661D4C" w:rsidR="00F76603" w:rsidRDefault="00F76603" w:rsidP="00F76603">
      <w:pPr>
        <w:pStyle w:val="ListParagraph"/>
        <w:numPr>
          <w:ilvl w:val="0"/>
          <w:numId w:val="25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Quando si utilizza una matrice/array e l’indice è oltre la dimensione</w:t>
      </w:r>
    </w:p>
    <w:p w14:paraId="497ECC84" w14:textId="4010CE23" w:rsidR="00F76603" w:rsidRDefault="00F76603" w:rsidP="00F76603">
      <w:pPr>
        <w:pStyle w:val="ListParagraph"/>
        <w:numPr>
          <w:ilvl w:val="0"/>
          <w:numId w:val="25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Lettura di caratteri non ideonei in un file </w:t>
      </w:r>
    </w:p>
    <w:p w14:paraId="5FC0FB97" w14:textId="2B5AF495" w:rsidR="00F76603" w:rsidRDefault="00F76603" w:rsidP="00F76603">
      <w:pPr>
        <w:pStyle w:val="ListParagraph"/>
        <w:numPr>
          <w:ilvl w:val="0"/>
          <w:numId w:val="25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Memoria terminata per eseguire una nuova scrittura</w:t>
      </w:r>
    </w:p>
    <w:p w14:paraId="5B65D231" w14:textId="28CC1350" w:rsidR="00F76603" w:rsidRDefault="008C609B" w:rsidP="00F76603">
      <w:pPr>
        <w:pStyle w:val="ListParagraph"/>
        <w:numPr>
          <w:ilvl w:val="0"/>
          <w:numId w:val="25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Conversione esplicita tra tipi non compatibili</w:t>
      </w:r>
    </w:p>
    <w:p w14:paraId="380DBFDA" w14:textId="0DD0C9EC" w:rsidR="008C609B" w:rsidRDefault="008C609B" w:rsidP="00F76603">
      <w:pPr>
        <w:pStyle w:val="ListParagraph"/>
        <w:numPr>
          <w:ilvl w:val="0"/>
          <w:numId w:val="25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Riferimento ad un valore nullo</w:t>
      </w:r>
    </w:p>
    <w:bookmarkEnd w:id="0"/>
    <w:p w14:paraId="23D85883" w14:textId="77777777" w:rsidR="00E479E0" w:rsidRDefault="00E479E0" w:rsidP="00E479E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6EE5E41" w14:textId="5BB8F934" w:rsidR="009D79CC" w:rsidRDefault="009D79CC" w:rsidP="009D79CC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il costrutto formale per la gestione di una eccezione fornendo un esempio.</w:t>
      </w:r>
    </w:p>
    <w:p w14:paraId="66511EDE" w14:textId="77777777" w:rsidR="00C1195D" w:rsidRDefault="00F76603" w:rsidP="00F7660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</w:t>
      </w:r>
      <w:r w:rsidRPr="00E479E0">
        <w:rPr>
          <w:rFonts w:cstheme="minorHAnsi"/>
          <w:i/>
          <w:iCs/>
          <w:sz w:val="16"/>
          <w:szCs w:val="16"/>
        </w:rPr>
        <w:t xml:space="preserve">ostrutto try- catch: </w:t>
      </w:r>
    </w:p>
    <w:p w14:paraId="3A4FB3C7" w14:textId="55476B85" w:rsidR="00C1195D" w:rsidRDefault="00C1195D" w:rsidP="00C1195D">
      <w:pPr>
        <w:pStyle w:val="ListParagraph"/>
        <w:numPr>
          <w:ilvl w:val="3"/>
          <w:numId w:val="16"/>
        </w:numPr>
        <w:ind w:left="709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V</w:t>
      </w:r>
      <w:r w:rsidR="00F76603" w:rsidRPr="00E479E0">
        <w:rPr>
          <w:rFonts w:cstheme="minorHAnsi"/>
          <w:i/>
          <w:iCs/>
          <w:sz w:val="16"/>
          <w:szCs w:val="16"/>
        </w:rPr>
        <w:t>iene eseguito il codi</w:t>
      </w:r>
      <w:r w:rsidR="00F76603">
        <w:rPr>
          <w:rFonts w:cstheme="minorHAnsi"/>
          <w:i/>
          <w:iCs/>
          <w:sz w:val="16"/>
          <w:szCs w:val="16"/>
        </w:rPr>
        <w:t>c</w:t>
      </w:r>
      <w:r w:rsidR="00F76603" w:rsidRPr="00E479E0">
        <w:rPr>
          <w:rFonts w:cstheme="minorHAnsi"/>
          <w:i/>
          <w:iCs/>
          <w:sz w:val="16"/>
          <w:szCs w:val="16"/>
        </w:rPr>
        <w:t>e del blocco try</w:t>
      </w:r>
      <w:r>
        <w:rPr>
          <w:rFonts w:cstheme="minorHAnsi"/>
          <w:i/>
          <w:iCs/>
          <w:sz w:val="16"/>
          <w:szCs w:val="16"/>
        </w:rPr>
        <w:t>: il blocco può essere eseguito e terminato</w:t>
      </w:r>
      <w:r w:rsidR="00563475">
        <w:rPr>
          <w:rFonts w:cstheme="minorHAnsi"/>
          <w:i/>
          <w:iCs/>
          <w:sz w:val="16"/>
          <w:szCs w:val="16"/>
        </w:rPr>
        <w:t>(-&gt; punto 3)</w:t>
      </w:r>
      <w:r>
        <w:rPr>
          <w:rFonts w:cstheme="minorHAnsi"/>
          <w:i/>
          <w:iCs/>
          <w:sz w:val="16"/>
          <w:szCs w:val="16"/>
        </w:rPr>
        <w:t xml:space="preserve"> e generare un’eccezione(</w:t>
      </w:r>
      <w:r w:rsidR="00563475">
        <w:rPr>
          <w:rFonts w:cstheme="minorHAnsi"/>
          <w:i/>
          <w:iCs/>
          <w:sz w:val="16"/>
          <w:szCs w:val="16"/>
        </w:rPr>
        <w:t xml:space="preserve"> -&gt; punto </w:t>
      </w:r>
      <w:r>
        <w:rPr>
          <w:rFonts w:cstheme="minorHAnsi"/>
          <w:i/>
          <w:iCs/>
          <w:sz w:val="16"/>
          <w:szCs w:val="16"/>
        </w:rPr>
        <w:t>2)</w:t>
      </w:r>
    </w:p>
    <w:p w14:paraId="4EA66C0B" w14:textId="77777777" w:rsidR="00563475" w:rsidRDefault="00563475" w:rsidP="00563475">
      <w:pPr>
        <w:pStyle w:val="ListParagraph"/>
        <w:numPr>
          <w:ilvl w:val="3"/>
          <w:numId w:val="16"/>
        </w:numPr>
        <w:ind w:left="709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</w:t>
      </w:r>
      <w:r w:rsidR="00F76603" w:rsidRPr="00E479E0">
        <w:rPr>
          <w:rFonts w:cstheme="minorHAnsi"/>
          <w:i/>
          <w:iCs/>
          <w:sz w:val="16"/>
          <w:szCs w:val="16"/>
        </w:rPr>
        <w:t xml:space="preserve">el caso </w:t>
      </w:r>
      <w:r w:rsidR="00C1195D">
        <w:rPr>
          <w:rFonts w:cstheme="minorHAnsi"/>
          <w:i/>
          <w:iCs/>
          <w:sz w:val="16"/>
          <w:szCs w:val="16"/>
        </w:rPr>
        <w:t xml:space="preserve">venga generata un’eccezione, viene cercato nei blocchi catch </w:t>
      </w:r>
      <w:r>
        <w:rPr>
          <w:rFonts w:cstheme="minorHAnsi"/>
          <w:i/>
          <w:iCs/>
          <w:sz w:val="16"/>
          <w:szCs w:val="16"/>
        </w:rPr>
        <w:t xml:space="preserve">relativi al try di sopra, </w:t>
      </w:r>
      <w:r w:rsidR="00C1195D">
        <w:rPr>
          <w:rFonts w:cstheme="minorHAnsi"/>
          <w:i/>
          <w:iCs/>
          <w:sz w:val="16"/>
          <w:szCs w:val="16"/>
        </w:rPr>
        <w:t>se uno di questi è adatto a gestire l’eccezzione.</w:t>
      </w:r>
    </w:p>
    <w:p w14:paraId="7124C39F" w14:textId="41114590" w:rsidR="00F76603" w:rsidRPr="00563475" w:rsidRDefault="00F76603" w:rsidP="00563475">
      <w:pPr>
        <w:pStyle w:val="ListParagraph"/>
        <w:numPr>
          <w:ilvl w:val="3"/>
          <w:numId w:val="16"/>
        </w:numPr>
        <w:ind w:left="709"/>
        <w:rPr>
          <w:rFonts w:cstheme="minorHAnsi"/>
          <w:i/>
          <w:iCs/>
          <w:sz w:val="16"/>
          <w:szCs w:val="16"/>
        </w:rPr>
      </w:pPr>
      <w:r w:rsidRPr="00563475">
        <w:rPr>
          <w:rFonts w:cstheme="minorHAnsi"/>
          <w:i/>
          <w:iCs/>
          <w:sz w:val="16"/>
          <w:szCs w:val="16"/>
        </w:rPr>
        <w:t>Infine si può avere un ulteriore blocco finally in cui è inserito un blocco di codice che viene sempre eseguito, sia che si sia terminato il blocco try, sia che si sia entrati nel catch.</w:t>
      </w:r>
    </w:p>
    <w:p w14:paraId="623D3467" w14:textId="1FBF890C" w:rsidR="00F76603" w:rsidRDefault="00F76603" w:rsidP="00F7660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1F96090" w14:textId="0BB46071" w:rsidR="00563475" w:rsidRDefault="00563475" w:rsidP="00F7660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Try</w:t>
      </w:r>
    </w:p>
    <w:p w14:paraId="36A5B421" w14:textId="77777777" w:rsidR="00563475" w:rsidRDefault="00563475" w:rsidP="00F7660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{</w:t>
      </w:r>
    </w:p>
    <w:p w14:paraId="1B3D124C" w14:textId="2FD3ED96" w:rsidR="00563475" w:rsidRPr="00563475" w:rsidRDefault="00563475" w:rsidP="00F76603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proofErr w:type="gramStart"/>
      <w:r w:rsidRPr="00563475">
        <w:rPr>
          <w:rFonts w:cstheme="minorHAnsi"/>
          <w:i/>
          <w:iCs/>
          <w:sz w:val="16"/>
          <w:szCs w:val="16"/>
          <w:lang w:val="en-US"/>
        </w:rPr>
        <w:t>Addition(</w:t>
      </w:r>
      <w:proofErr w:type="gramEnd"/>
      <w:r w:rsidRPr="00563475">
        <w:rPr>
          <w:rFonts w:cstheme="minorHAnsi"/>
          <w:i/>
          <w:iCs/>
          <w:sz w:val="16"/>
          <w:szCs w:val="16"/>
          <w:lang w:val="en-US"/>
        </w:rPr>
        <w:t>A, B);</w:t>
      </w:r>
    </w:p>
    <w:p w14:paraId="5B8F3466" w14:textId="2FE49E69" w:rsidR="00563475" w:rsidRPr="00563475" w:rsidRDefault="00563475" w:rsidP="00F76603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 w:rsidRPr="00563475">
        <w:rPr>
          <w:rFonts w:cstheme="minorHAnsi"/>
          <w:i/>
          <w:iCs/>
          <w:sz w:val="16"/>
          <w:szCs w:val="16"/>
          <w:lang w:val="en-US"/>
        </w:rPr>
        <w:t>}</w:t>
      </w:r>
    </w:p>
    <w:p w14:paraId="709DEDD2" w14:textId="704E574D" w:rsidR="00563475" w:rsidRPr="00563475" w:rsidRDefault="00563475" w:rsidP="00F76603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proofErr w:type="gramStart"/>
      <w:r w:rsidRPr="00563475">
        <w:rPr>
          <w:rFonts w:cstheme="minorHAnsi"/>
          <w:i/>
          <w:iCs/>
          <w:sz w:val="16"/>
          <w:szCs w:val="16"/>
          <w:lang w:val="en-US"/>
        </w:rPr>
        <w:t>Catch(</w:t>
      </w:r>
      <w:proofErr w:type="gramEnd"/>
      <w:r w:rsidRPr="00563475">
        <w:rPr>
          <w:rFonts w:cstheme="minorHAnsi"/>
          <w:i/>
          <w:iCs/>
          <w:sz w:val="16"/>
          <w:szCs w:val="16"/>
          <w:lang w:val="en-US"/>
        </w:rPr>
        <w:t>exception e)</w:t>
      </w:r>
    </w:p>
    <w:p w14:paraId="2A5DB29B" w14:textId="77777777" w:rsidR="00563475" w:rsidRPr="00563475" w:rsidRDefault="00563475" w:rsidP="00F76603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 w:rsidRPr="00563475">
        <w:rPr>
          <w:rFonts w:cstheme="minorHAnsi"/>
          <w:i/>
          <w:iCs/>
          <w:sz w:val="16"/>
          <w:szCs w:val="16"/>
          <w:lang w:val="en-US"/>
        </w:rPr>
        <w:t>{</w:t>
      </w:r>
    </w:p>
    <w:p w14:paraId="0AE225E0" w14:textId="57C6399A" w:rsidR="00563475" w:rsidRDefault="00563475" w:rsidP="00F7660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Console.writeline(“Non è stato possibile fare l’addizione”);</w:t>
      </w:r>
    </w:p>
    <w:p w14:paraId="7291B3AF" w14:textId="67999B27" w:rsidR="00563475" w:rsidRDefault="00563475" w:rsidP="00F7660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}</w:t>
      </w:r>
    </w:p>
    <w:p w14:paraId="646F5FEA" w14:textId="6A9CB570" w:rsidR="00563475" w:rsidRDefault="00563475" w:rsidP="00F7660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8E98A7E" w14:textId="57701174" w:rsidR="00563475" w:rsidRDefault="00563475" w:rsidP="00F76603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 w:rsidRPr="00563475">
        <w:rPr>
          <w:rFonts w:cstheme="minorHAnsi"/>
          <w:i/>
          <w:iCs/>
          <w:sz w:val="16"/>
          <w:szCs w:val="16"/>
          <w:lang w:val="en-US"/>
        </w:rPr>
        <w:t xml:space="preserve">Public static int </w:t>
      </w:r>
      <w:proofErr w:type="gramStart"/>
      <w:r w:rsidRPr="00563475">
        <w:rPr>
          <w:rFonts w:cstheme="minorHAnsi"/>
          <w:i/>
          <w:iCs/>
          <w:sz w:val="16"/>
          <w:szCs w:val="16"/>
          <w:lang w:val="en-US"/>
        </w:rPr>
        <w:t>Addition(</w:t>
      </w:r>
      <w:proofErr w:type="gramEnd"/>
      <w:r w:rsidRPr="00563475">
        <w:rPr>
          <w:rFonts w:cstheme="minorHAnsi"/>
          <w:i/>
          <w:iCs/>
          <w:sz w:val="16"/>
          <w:szCs w:val="16"/>
          <w:lang w:val="en-US"/>
        </w:rPr>
        <w:t>i</w:t>
      </w:r>
      <w:r>
        <w:rPr>
          <w:rFonts w:cstheme="minorHAnsi"/>
          <w:i/>
          <w:iCs/>
          <w:sz w:val="16"/>
          <w:szCs w:val="16"/>
          <w:lang w:val="en-US"/>
        </w:rPr>
        <w:t>nt a, int b)</w:t>
      </w:r>
    </w:p>
    <w:p w14:paraId="015A7B57" w14:textId="53105D84" w:rsidR="00563475" w:rsidRDefault="00563475" w:rsidP="00F76603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proofErr w:type="gramStart"/>
      <w:r>
        <w:rPr>
          <w:rFonts w:cstheme="minorHAnsi"/>
          <w:i/>
          <w:iCs/>
          <w:sz w:val="16"/>
          <w:szCs w:val="16"/>
          <w:lang w:val="en-US"/>
        </w:rPr>
        <w:t>{ c</w:t>
      </w:r>
      <w:proofErr w:type="gramEnd"/>
      <w:r>
        <w:rPr>
          <w:rFonts w:cstheme="minorHAnsi"/>
          <w:i/>
          <w:iCs/>
          <w:sz w:val="16"/>
          <w:szCs w:val="16"/>
          <w:lang w:val="en-US"/>
        </w:rPr>
        <w:t xml:space="preserve"> = a +b; </w:t>
      </w:r>
    </w:p>
    <w:p w14:paraId="35E064E0" w14:textId="08780D94" w:rsidR="00563475" w:rsidRDefault="00563475" w:rsidP="00F76603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>
        <w:rPr>
          <w:rFonts w:cstheme="minorHAnsi"/>
          <w:i/>
          <w:iCs/>
          <w:sz w:val="16"/>
          <w:szCs w:val="16"/>
          <w:lang w:val="en-US"/>
        </w:rPr>
        <w:t>Return c</w:t>
      </w:r>
      <w:proofErr w:type="gramStart"/>
      <w:r>
        <w:rPr>
          <w:rFonts w:cstheme="minorHAnsi"/>
          <w:i/>
          <w:iCs/>
          <w:sz w:val="16"/>
          <w:szCs w:val="16"/>
          <w:lang w:val="en-US"/>
        </w:rPr>
        <w:t>; }</w:t>
      </w:r>
      <w:proofErr w:type="gramEnd"/>
    </w:p>
    <w:p w14:paraId="00AD89C3" w14:textId="1C8AAAA6" w:rsidR="00563475" w:rsidRDefault="00563475" w:rsidP="00F76603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</w:p>
    <w:p w14:paraId="0EC16D9D" w14:textId="77777777" w:rsidR="00563475" w:rsidRPr="00563475" w:rsidRDefault="00563475" w:rsidP="00F76603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</w:p>
    <w:p w14:paraId="58EE2D7E" w14:textId="357F3181" w:rsidR="00563475" w:rsidRDefault="009D79CC" w:rsidP="003F3BC6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Quali sono i possibili casi in cui è necessario lanciare un eccezione da codice? Fornire un esempio.</w:t>
      </w:r>
    </w:p>
    <w:p w14:paraId="60BC2417" w14:textId="500AE982" w:rsidR="003F3BC6" w:rsidRDefault="003F3BC6" w:rsidP="00880C09">
      <w:pPr>
        <w:pStyle w:val="ListParagraph"/>
        <w:numPr>
          <w:ilvl w:val="3"/>
          <w:numId w:val="16"/>
        </w:numPr>
        <w:ind w:left="851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Quando un metodo non può essere svolto (es. Incompatibilità dell’input)</w:t>
      </w:r>
    </w:p>
    <w:p w14:paraId="4DACEE27" w14:textId="01FEEBFA" w:rsidR="00880C09" w:rsidRDefault="00880C09" w:rsidP="00880C09">
      <w:pPr>
        <w:pStyle w:val="ListParagraph"/>
        <w:numPr>
          <w:ilvl w:val="3"/>
          <w:numId w:val="16"/>
        </w:numPr>
        <w:ind w:left="851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Chiamata inapropriata ad un oggetto(settare una proprietà impostata in sola lettura) </w:t>
      </w:r>
    </w:p>
    <w:p w14:paraId="0D5E544A" w14:textId="4092944F" w:rsidR="00563475" w:rsidRDefault="00880C09" w:rsidP="00880C09">
      <w:pPr>
        <w:pStyle w:val="ListParagraph"/>
        <w:numPr>
          <w:ilvl w:val="3"/>
          <w:numId w:val="16"/>
        </w:numPr>
        <w:ind w:left="851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Quando un argomento in input di un metodo può generare eccezione.</w:t>
      </w:r>
    </w:p>
    <w:p w14:paraId="7D532596" w14:textId="77777777" w:rsidR="001C6165" w:rsidRDefault="001C6165" w:rsidP="00530CA8">
      <w:pPr>
        <w:pStyle w:val="ListParagraph"/>
        <w:ind w:left="851"/>
        <w:rPr>
          <w:rFonts w:cstheme="minorHAnsi"/>
          <w:i/>
          <w:iCs/>
          <w:sz w:val="16"/>
          <w:szCs w:val="16"/>
          <w:lang w:val="en-US"/>
        </w:rPr>
      </w:pPr>
    </w:p>
    <w:p w14:paraId="55153072" w14:textId="595DC4C9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  <w:lang w:val="en-US"/>
        </w:rPr>
      </w:pPr>
      <w:r w:rsidRPr="00530CA8">
        <w:rPr>
          <w:rFonts w:cstheme="minorHAnsi"/>
          <w:i/>
          <w:iCs/>
          <w:sz w:val="16"/>
          <w:szCs w:val="16"/>
          <w:lang w:val="en-US"/>
        </w:rPr>
        <w:t xml:space="preserve">public static void </w:t>
      </w:r>
      <w:proofErr w:type="spellStart"/>
      <w:proofErr w:type="gramStart"/>
      <w:r w:rsidRPr="00530CA8">
        <w:rPr>
          <w:rFonts w:cstheme="minorHAnsi"/>
          <w:i/>
          <w:iCs/>
          <w:sz w:val="16"/>
          <w:szCs w:val="16"/>
          <w:lang w:val="en-US"/>
        </w:rPr>
        <w:t>PositiveAddition</w:t>
      </w:r>
      <w:proofErr w:type="spellEnd"/>
      <w:r w:rsidRPr="00530CA8">
        <w:rPr>
          <w:rFonts w:cstheme="minorHAnsi"/>
          <w:i/>
          <w:iCs/>
          <w:sz w:val="16"/>
          <w:szCs w:val="16"/>
          <w:lang w:val="en-US"/>
        </w:rPr>
        <w:t>(</w:t>
      </w:r>
      <w:proofErr w:type="gramEnd"/>
      <w:r w:rsidRPr="00530CA8">
        <w:rPr>
          <w:rFonts w:cstheme="minorHAnsi"/>
          <w:i/>
          <w:iCs/>
          <w:sz w:val="16"/>
          <w:szCs w:val="16"/>
          <w:lang w:val="en-US"/>
        </w:rPr>
        <w:t>int A, int B)</w:t>
      </w:r>
    </w:p>
    <w:p w14:paraId="28F059DC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</w:rPr>
      </w:pPr>
      <w:r w:rsidRPr="00530CA8">
        <w:rPr>
          <w:rFonts w:cstheme="minorHAnsi"/>
          <w:i/>
          <w:iCs/>
          <w:sz w:val="16"/>
          <w:szCs w:val="16"/>
          <w:lang w:val="en-US"/>
        </w:rPr>
        <w:t xml:space="preserve">        </w:t>
      </w:r>
      <w:r w:rsidRPr="00530CA8">
        <w:rPr>
          <w:rFonts w:cstheme="minorHAnsi"/>
          <w:i/>
          <w:iCs/>
          <w:sz w:val="16"/>
          <w:szCs w:val="16"/>
        </w:rPr>
        <w:t>{</w:t>
      </w:r>
    </w:p>
    <w:p w14:paraId="27B41B99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</w:rPr>
      </w:pPr>
      <w:r w:rsidRPr="00530CA8">
        <w:rPr>
          <w:rFonts w:cstheme="minorHAnsi"/>
          <w:i/>
          <w:iCs/>
          <w:sz w:val="16"/>
          <w:szCs w:val="16"/>
        </w:rPr>
        <w:t xml:space="preserve">            int c = A + B;</w:t>
      </w:r>
    </w:p>
    <w:p w14:paraId="43938BC8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</w:rPr>
      </w:pPr>
    </w:p>
    <w:p w14:paraId="0E665146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</w:rPr>
      </w:pPr>
      <w:r w:rsidRPr="00530CA8">
        <w:rPr>
          <w:rFonts w:cstheme="minorHAnsi"/>
          <w:i/>
          <w:iCs/>
          <w:sz w:val="16"/>
          <w:szCs w:val="16"/>
        </w:rPr>
        <w:t xml:space="preserve">            if (c&lt;0)</w:t>
      </w:r>
    </w:p>
    <w:p w14:paraId="0648A733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</w:rPr>
      </w:pPr>
    </w:p>
    <w:p w14:paraId="2C430EEB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</w:rPr>
      </w:pPr>
      <w:r w:rsidRPr="00530CA8">
        <w:rPr>
          <w:rFonts w:cstheme="minorHAnsi"/>
          <w:i/>
          <w:iCs/>
          <w:sz w:val="16"/>
          <w:szCs w:val="16"/>
        </w:rPr>
        <w:t xml:space="preserve">            {</w:t>
      </w:r>
    </w:p>
    <w:p w14:paraId="23A01A79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</w:rPr>
      </w:pPr>
      <w:r w:rsidRPr="00530CA8">
        <w:rPr>
          <w:rFonts w:cstheme="minorHAnsi"/>
          <w:i/>
          <w:iCs/>
          <w:sz w:val="16"/>
          <w:szCs w:val="16"/>
        </w:rPr>
        <w:lastRenderedPageBreak/>
        <w:t xml:space="preserve">                throw new ArgumentException(" \nLa somma deve essere fatta di numeri posivi"); //se items è nullo allora fai nuovo argument</w:t>
      </w:r>
    </w:p>
    <w:p w14:paraId="50246A46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  <w:lang w:val="en-US"/>
        </w:rPr>
      </w:pPr>
      <w:r w:rsidRPr="00530CA8">
        <w:rPr>
          <w:rFonts w:cstheme="minorHAnsi"/>
          <w:i/>
          <w:iCs/>
          <w:sz w:val="16"/>
          <w:szCs w:val="16"/>
        </w:rPr>
        <w:t xml:space="preserve">            </w:t>
      </w:r>
      <w:r w:rsidRPr="00530CA8">
        <w:rPr>
          <w:rFonts w:cstheme="minorHAnsi"/>
          <w:i/>
          <w:iCs/>
          <w:sz w:val="16"/>
          <w:szCs w:val="16"/>
          <w:lang w:val="en-US"/>
        </w:rPr>
        <w:t>}</w:t>
      </w:r>
    </w:p>
    <w:p w14:paraId="200DE2DD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  <w:lang w:val="en-US"/>
        </w:rPr>
      </w:pPr>
      <w:r w:rsidRPr="00530CA8">
        <w:rPr>
          <w:rFonts w:cstheme="minorHAnsi"/>
          <w:i/>
          <w:iCs/>
          <w:sz w:val="16"/>
          <w:szCs w:val="16"/>
          <w:lang w:val="en-US"/>
        </w:rPr>
        <w:t xml:space="preserve">        }</w:t>
      </w:r>
    </w:p>
    <w:p w14:paraId="4FC4ED2F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  <w:lang w:val="en-US"/>
        </w:rPr>
      </w:pPr>
      <w:r w:rsidRPr="00530CA8">
        <w:rPr>
          <w:rFonts w:cstheme="minorHAnsi"/>
          <w:i/>
          <w:iCs/>
          <w:sz w:val="16"/>
          <w:szCs w:val="16"/>
          <w:lang w:val="en-US"/>
        </w:rPr>
        <w:t xml:space="preserve">        public static void </w:t>
      </w:r>
      <w:proofErr w:type="gramStart"/>
      <w:r w:rsidRPr="00530CA8">
        <w:rPr>
          <w:rFonts w:cstheme="minorHAnsi"/>
          <w:i/>
          <w:iCs/>
          <w:sz w:val="16"/>
          <w:szCs w:val="16"/>
          <w:lang w:val="en-US"/>
        </w:rPr>
        <w:t>Run(</w:t>
      </w:r>
      <w:proofErr w:type="gramEnd"/>
      <w:r w:rsidRPr="00530CA8">
        <w:rPr>
          <w:rFonts w:cstheme="minorHAnsi"/>
          <w:i/>
          <w:iCs/>
          <w:sz w:val="16"/>
          <w:szCs w:val="16"/>
          <w:lang w:val="en-US"/>
        </w:rPr>
        <w:t>)</w:t>
      </w:r>
    </w:p>
    <w:p w14:paraId="50CC070E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  <w:lang w:val="en-US"/>
        </w:rPr>
      </w:pPr>
      <w:r w:rsidRPr="00530CA8">
        <w:rPr>
          <w:rFonts w:cstheme="minorHAnsi"/>
          <w:i/>
          <w:iCs/>
          <w:sz w:val="16"/>
          <w:szCs w:val="16"/>
          <w:lang w:val="en-US"/>
        </w:rPr>
        <w:t xml:space="preserve">        {</w:t>
      </w:r>
    </w:p>
    <w:p w14:paraId="3E377BE7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  <w:lang w:val="en-US"/>
        </w:rPr>
      </w:pPr>
      <w:r w:rsidRPr="00530CA8">
        <w:rPr>
          <w:rFonts w:cstheme="minorHAnsi"/>
          <w:i/>
          <w:iCs/>
          <w:sz w:val="16"/>
          <w:szCs w:val="16"/>
          <w:lang w:val="en-US"/>
        </w:rPr>
        <w:t xml:space="preserve">            try</w:t>
      </w:r>
    </w:p>
    <w:p w14:paraId="71992242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  <w:lang w:val="en-US"/>
        </w:rPr>
      </w:pPr>
      <w:r w:rsidRPr="00530CA8">
        <w:rPr>
          <w:rFonts w:cstheme="minorHAnsi"/>
          <w:i/>
          <w:iCs/>
          <w:sz w:val="16"/>
          <w:szCs w:val="16"/>
          <w:lang w:val="en-US"/>
        </w:rPr>
        <w:t xml:space="preserve">            {</w:t>
      </w:r>
    </w:p>
    <w:p w14:paraId="1AC439E9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</w:rPr>
      </w:pPr>
      <w:r w:rsidRPr="00530CA8">
        <w:rPr>
          <w:rFonts w:cstheme="minorHAnsi"/>
          <w:i/>
          <w:iCs/>
          <w:sz w:val="16"/>
          <w:szCs w:val="16"/>
          <w:lang w:val="en-US"/>
        </w:rPr>
        <w:t xml:space="preserve">                </w:t>
      </w:r>
      <w:r w:rsidRPr="00530CA8">
        <w:rPr>
          <w:rFonts w:cstheme="minorHAnsi"/>
          <w:i/>
          <w:iCs/>
          <w:sz w:val="16"/>
          <w:szCs w:val="16"/>
        </w:rPr>
        <w:t>PositiveAddition(-9, 3);</w:t>
      </w:r>
    </w:p>
    <w:p w14:paraId="74EE63E7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</w:rPr>
      </w:pPr>
      <w:r w:rsidRPr="00530CA8">
        <w:rPr>
          <w:rFonts w:cstheme="minorHAnsi"/>
          <w:i/>
          <w:iCs/>
          <w:sz w:val="16"/>
          <w:szCs w:val="16"/>
        </w:rPr>
        <w:t xml:space="preserve">            }</w:t>
      </w:r>
    </w:p>
    <w:p w14:paraId="787B80F6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</w:rPr>
      </w:pPr>
      <w:r w:rsidRPr="00530CA8">
        <w:rPr>
          <w:rFonts w:cstheme="minorHAnsi"/>
          <w:i/>
          <w:iCs/>
          <w:sz w:val="16"/>
          <w:szCs w:val="16"/>
        </w:rPr>
        <w:t xml:space="preserve">            catch (Exception e)</w:t>
      </w:r>
    </w:p>
    <w:p w14:paraId="350F5AE0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</w:rPr>
      </w:pPr>
      <w:r w:rsidRPr="00530CA8">
        <w:rPr>
          <w:rFonts w:cstheme="minorHAnsi"/>
          <w:i/>
          <w:iCs/>
          <w:sz w:val="16"/>
          <w:szCs w:val="16"/>
        </w:rPr>
        <w:t xml:space="preserve">            {</w:t>
      </w:r>
    </w:p>
    <w:p w14:paraId="291E0071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</w:rPr>
      </w:pPr>
    </w:p>
    <w:p w14:paraId="7F03CA4F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</w:rPr>
      </w:pPr>
      <w:r w:rsidRPr="00530CA8">
        <w:rPr>
          <w:rFonts w:cstheme="minorHAnsi"/>
          <w:i/>
          <w:iCs/>
          <w:sz w:val="16"/>
          <w:szCs w:val="16"/>
        </w:rPr>
        <w:t xml:space="preserve">                Console.WriteLine("Si è verificato un errore" + e.Message);</w:t>
      </w:r>
    </w:p>
    <w:p w14:paraId="4F75420B" w14:textId="77777777" w:rsidR="00530CA8" w:rsidRP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</w:rPr>
      </w:pPr>
      <w:r w:rsidRPr="00530CA8">
        <w:rPr>
          <w:rFonts w:cstheme="minorHAnsi"/>
          <w:i/>
          <w:iCs/>
          <w:sz w:val="16"/>
          <w:szCs w:val="16"/>
        </w:rPr>
        <w:t xml:space="preserve">            }</w:t>
      </w:r>
    </w:p>
    <w:p w14:paraId="525080AD" w14:textId="14710B7F" w:rsidR="00530CA8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</w:rPr>
      </w:pPr>
      <w:r w:rsidRPr="00530CA8">
        <w:rPr>
          <w:rFonts w:cstheme="minorHAnsi"/>
          <w:i/>
          <w:iCs/>
          <w:sz w:val="16"/>
          <w:szCs w:val="16"/>
        </w:rPr>
        <w:t xml:space="preserve">        }</w:t>
      </w:r>
    </w:p>
    <w:p w14:paraId="4FD2C2B4" w14:textId="77777777" w:rsidR="00530CA8" w:rsidRPr="00880C09" w:rsidRDefault="00530CA8" w:rsidP="00530CA8">
      <w:pPr>
        <w:pStyle w:val="ListParagraph"/>
        <w:ind w:left="851"/>
        <w:rPr>
          <w:rFonts w:cstheme="minorHAnsi"/>
          <w:i/>
          <w:iCs/>
          <w:sz w:val="16"/>
          <w:szCs w:val="16"/>
        </w:rPr>
      </w:pPr>
    </w:p>
    <w:p w14:paraId="786DE97B" w14:textId="48CB1BC7" w:rsidR="009D79CC" w:rsidRDefault="009D79CC" w:rsidP="009D79CC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Fornire una panoramica delle eccezioni più comuni e definire a cosa sono dovute.</w:t>
      </w:r>
    </w:p>
    <w:p w14:paraId="07E5BA9C" w14:textId="589F3F58" w:rsidR="00530CA8" w:rsidRDefault="00301659" w:rsidP="00301659">
      <w:pPr>
        <w:pStyle w:val="ListParagraph"/>
        <w:numPr>
          <w:ilvl w:val="0"/>
          <w:numId w:val="25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ArithmentAexception: errori durante calcoli aritmetici</w:t>
      </w:r>
    </w:p>
    <w:p w14:paraId="0A5E2432" w14:textId="2F41B61D" w:rsidR="00301659" w:rsidRDefault="00301659" w:rsidP="00301659">
      <w:pPr>
        <w:pStyle w:val="ListParagraph"/>
        <w:numPr>
          <w:ilvl w:val="0"/>
          <w:numId w:val="25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devideByZeroException: quando viene fatta una divisione per 0</w:t>
      </w:r>
    </w:p>
    <w:p w14:paraId="06F4351B" w14:textId="66262690" w:rsidR="00301659" w:rsidRDefault="00301659" w:rsidP="00301659">
      <w:pPr>
        <w:pStyle w:val="ListParagraph"/>
        <w:numPr>
          <w:ilvl w:val="0"/>
          <w:numId w:val="25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InvalidCastExeption: quindo non è possibile fare espicitamente una conversione tra tipi</w:t>
      </w:r>
    </w:p>
    <w:p w14:paraId="60A25D31" w14:textId="27307FD0" w:rsidR="00301659" w:rsidRDefault="00301659" w:rsidP="00301659">
      <w:pPr>
        <w:pStyle w:val="ListParagraph"/>
        <w:numPr>
          <w:ilvl w:val="0"/>
          <w:numId w:val="25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NullreferenceException: quando si fa riferimento ad un oggetto null</w:t>
      </w:r>
    </w:p>
    <w:p w14:paraId="0AA42290" w14:textId="01072CC0" w:rsidR="00301659" w:rsidRDefault="00301659" w:rsidP="00301659">
      <w:pPr>
        <w:pStyle w:val="ListParagraph"/>
        <w:numPr>
          <w:ilvl w:val="0"/>
          <w:numId w:val="25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OutOfMemoryException: quando non è possibile allocare memoria quando di vuole creare una nuova istanza di un oggetto.</w:t>
      </w:r>
    </w:p>
    <w:p w14:paraId="7AA8B7B0" w14:textId="77777777" w:rsidR="00301659" w:rsidRDefault="00301659" w:rsidP="0030165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07B50956" w14:textId="77777777" w:rsidR="00301659" w:rsidRPr="00530CA8" w:rsidRDefault="00301659" w:rsidP="0030165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4E829D92" w14:textId="13349D9C" w:rsidR="000032C8" w:rsidRDefault="000032C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 ruoli che esistono all’interno di un progetto</w:t>
      </w:r>
    </w:p>
    <w:p w14:paraId="648F2038" w14:textId="3C754019" w:rsidR="00530CA8" w:rsidRDefault="00530CA8" w:rsidP="00530CA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Principalemnte all’interno di un progetto si possono individuare 6 ruoli:</w:t>
      </w:r>
    </w:p>
    <w:p w14:paraId="7928CB6E" w14:textId="1260C4AB" w:rsidR="00530CA8" w:rsidRDefault="00530CA8" w:rsidP="00530CA8">
      <w:pPr>
        <w:pStyle w:val="ListParagraph"/>
        <w:numPr>
          <w:ilvl w:val="3"/>
          <w:numId w:val="16"/>
        </w:numPr>
        <w:ind w:left="851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Product owner: colui che ha la necessitrà /desidero di un prodotto con deteminate caratteristiche</w:t>
      </w:r>
    </w:p>
    <w:p w14:paraId="25658C78" w14:textId="780FD269" w:rsidR="00530CA8" w:rsidRDefault="00530CA8" w:rsidP="00530CA8">
      <w:pPr>
        <w:pStyle w:val="ListParagraph"/>
        <w:numPr>
          <w:ilvl w:val="3"/>
          <w:numId w:val="16"/>
        </w:numPr>
        <w:ind w:left="851"/>
        <w:rPr>
          <w:rFonts w:cstheme="minorHAnsi"/>
          <w:i/>
          <w:iCs/>
          <w:sz w:val="16"/>
          <w:szCs w:val="16"/>
        </w:rPr>
      </w:pPr>
      <w:r w:rsidRPr="00530CA8">
        <w:rPr>
          <w:rFonts w:cstheme="minorHAnsi"/>
          <w:i/>
          <w:iCs/>
          <w:sz w:val="16"/>
          <w:szCs w:val="16"/>
        </w:rPr>
        <w:t>Business analyst: fiigura</w:t>
      </w:r>
      <w:r>
        <w:rPr>
          <w:rFonts w:cstheme="minorHAnsi"/>
          <w:i/>
          <w:iCs/>
          <w:sz w:val="16"/>
          <w:szCs w:val="16"/>
        </w:rPr>
        <w:t xml:space="preserve"> intermediaria che</w:t>
      </w:r>
      <w:r w:rsidRPr="00530CA8">
        <w:rPr>
          <w:rFonts w:cstheme="minorHAnsi"/>
          <w:i/>
          <w:iCs/>
          <w:sz w:val="16"/>
          <w:szCs w:val="16"/>
        </w:rPr>
        <w:t xml:space="preserve"> </w:t>
      </w:r>
      <w:r>
        <w:rPr>
          <w:rFonts w:cstheme="minorHAnsi"/>
          <w:i/>
          <w:iCs/>
          <w:sz w:val="16"/>
          <w:szCs w:val="16"/>
        </w:rPr>
        <w:t>grazie a</w:t>
      </w:r>
      <w:r w:rsidRPr="00530CA8">
        <w:rPr>
          <w:rFonts w:cstheme="minorHAnsi"/>
          <w:i/>
          <w:iCs/>
          <w:sz w:val="16"/>
          <w:szCs w:val="16"/>
        </w:rPr>
        <w:t xml:space="preserve"> con</w:t>
      </w:r>
      <w:r>
        <w:rPr>
          <w:rFonts w:cstheme="minorHAnsi"/>
          <w:i/>
          <w:iCs/>
          <w:sz w:val="16"/>
          <w:szCs w:val="16"/>
        </w:rPr>
        <w:t xml:space="preserve">oscenze sulla possibile realizzazione interpreta in modo piu tecnico le caratteristiche proposte dal product owner. </w:t>
      </w:r>
    </w:p>
    <w:p w14:paraId="67E6A755" w14:textId="484A9DA4" w:rsidR="00530CA8" w:rsidRDefault="00530CA8" w:rsidP="00530CA8">
      <w:pPr>
        <w:pStyle w:val="ListParagraph"/>
        <w:numPr>
          <w:ilvl w:val="3"/>
          <w:numId w:val="16"/>
        </w:numPr>
        <w:ind w:left="851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Software Architet: identifica delle possibili soluzioni da base per gli sviluppatori</w:t>
      </w:r>
    </w:p>
    <w:p w14:paraId="718E6FF8" w14:textId="64615582" w:rsidR="00530CA8" w:rsidRDefault="00530CA8" w:rsidP="00530CA8">
      <w:pPr>
        <w:pStyle w:val="ListParagraph"/>
        <w:numPr>
          <w:ilvl w:val="3"/>
          <w:numId w:val="16"/>
        </w:numPr>
        <w:ind w:left="851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Sviluppatori: sulla base dei progetti dell’architet, </w:t>
      </w:r>
      <w:r w:rsidR="00234C06">
        <w:rPr>
          <w:rFonts w:cstheme="minorHAnsi"/>
          <w:i/>
          <w:iCs/>
          <w:sz w:val="16"/>
          <w:szCs w:val="16"/>
        </w:rPr>
        <w:t xml:space="preserve">implementano e realizzano il sofware di progetto </w:t>
      </w:r>
    </w:p>
    <w:p w14:paraId="051A54DD" w14:textId="6C60A446" w:rsidR="00234C06" w:rsidRDefault="00234C06" w:rsidP="00530CA8">
      <w:pPr>
        <w:pStyle w:val="ListParagraph"/>
        <w:numPr>
          <w:ilvl w:val="3"/>
          <w:numId w:val="16"/>
        </w:numPr>
        <w:ind w:left="851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Team Quality Assurance: testano il prodotto per determinare se ha le funzionalità e la logca predisposta nella fase analisi</w:t>
      </w:r>
    </w:p>
    <w:p w14:paraId="717BA191" w14:textId="705ABD04" w:rsidR="00234C06" w:rsidRDefault="00234C06" w:rsidP="00530CA8">
      <w:pPr>
        <w:pStyle w:val="ListParagraph"/>
        <w:numPr>
          <w:ilvl w:val="3"/>
          <w:numId w:val="16"/>
        </w:numPr>
        <w:ind w:left="851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Team operation: </w:t>
      </w:r>
      <w:r>
        <w:rPr>
          <w:rFonts w:cstheme="minorHAnsi"/>
          <w:i/>
          <w:iCs/>
          <w:sz w:val="16"/>
          <w:szCs w:val="16"/>
        </w:rPr>
        <w:t xml:space="preserve">testano il prodotto </w:t>
      </w:r>
      <w:r>
        <w:rPr>
          <w:rFonts w:cstheme="minorHAnsi"/>
          <w:i/>
          <w:iCs/>
          <w:sz w:val="16"/>
          <w:szCs w:val="16"/>
        </w:rPr>
        <w:t xml:space="preserve">finale </w:t>
      </w:r>
      <w:r>
        <w:rPr>
          <w:rFonts w:cstheme="minorHAnsi"/>
          <w:i/>
          <w:iCs/>
          <w:sz w:val="16"/>
          <w:szCs w:val="16"/>
        </w:rPr>
        <w:t>per determinare che siano soddifatti i requisiti</w:t>
      </w:r>
      <w:r>
        <w:rPr>
          <w:rFonts w:cstheme="minorHAnsi"/>
          <w:i/>
          <w:iCs/>
          <w:sz w:val="16"/>
          <w:szCs w:val="16"/>
        </w:rPr>
        <w:t xml:space="preserve"> tecnici di esecuzione e/ lo testa in diversi ambienti</w:t>
      </w:r>
    </w:p>
    <w:p w14:paraId="6412352B" w14:textId="77777777" w:rsidR="00234C06" w:rsidRPr="00530CA8" w:rsidRDefault="00234C06" w:rsidP="00234C06">
      <w:pPr>
        <w:pStyle w:val="ListParagraph"/>
        <w:ind w:left="851"/>
        <w:rPr>
          <w:rFonts w:cstheme="minorHAnsi"/>
          <w:i/>
          <w:iCs/>
          <w:sz w:val="16"/>
          <w:szCs w:val="16"/>
        </w:rPr>
      </w:pPr>
    </w:p>
    <w:p w14:paraId="62FFC6F8" w14:textId="298E900F" w:rsidR="000032C8" w:rsidRDefault="000032C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UML e spiegare perché si utilizza.</w:t>
      </w:r>
    </w:p>
    <w:p w14:paraId="5D395654" w14:textId="1F0B3575" w:rsidR="00234C06" w:rsidRDefault="00234C06" w:rsidP="00234C06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UML può essere definito com un linguaggio di modellazione orietato ad oggetti, in cui è possibile strutturare 13 diversi digrammi, ciascuno determinato da comportamento del prodotto(interazione tra classi, tra oggetti, dinamica temporale ecc.); quindi grazie all’impostazione di differenti diagrammi è possibile osservare diverse prospettive di un unico prodotto.</w:t>
      </w:r>
    </w:p>
    <w:p w14:paraId="43EF24F7" w14:textId="77777777" w:rsidR="00234C06" w:rsidRDefault="00234C06" w:rsidP="00234C06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708DF23" w14:textId="19365591" w:rsidR="000032C8" w:rsidRDefault="000032C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differenza tra class diagram e object diagram</w:t>
      </w:r>
      <w:r w:rsidR="00E813FC">
        <w:rPr>
          <w:rFonts w:cstheme="minorHAnsi"/>
          <w:i/>
          <w:iCs/>
          <w:sz w:val="16"/>
          <w:szCs w:val="16"/>
        </w:rPr>
        <w:t xml:space="preserve"> descrivendo gli elementi di cui possono essere composti</w:t>
      </w:r>
      <w:r>
        <w:rPr>
          <w:rFonts w:cstheme="minorHAnsi"/>
          <w:i/>
          <w:iCs/>
          <w:sz w:val="16"/>
          <w:szCs w:val="16"/>
        </w:rPr>
        <w:t>. Fornire un esempio</w:t>
      </w:r>
      <w:r w:rsidR="00E813FC">
        <w:rPr>
          <w:rFonts w:cstheme="minorHAnsi"/>
          <w:i/>
          <w:iCs/>
          <w:sz w:val="16"/>
          <w:szCs w:val="16"/>
        </w:rPr>
        <w:t>.</w:t>
      </w:r>
    </w:p>
    <w:p w14:paraId="5EC5DCC1" w14:textId="6741104C" w:rsidR="002721AA" w:rsidRPr="002721AA" w:rsidRDefault="00234C06" w:rsidP="002721AA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234C06">
        <w:rPr>
          <w:rFonts w:cstheme="minorHAnsi"/>
          <w:i/>
          <w:iCs/>
          <w:sz w:val="16"/>
          <w:szCs w:val="16"/>
        </w:rPr>
        <w:t>Il class diagram e object diagram differiscono in qua</w:t>
      </w:r>
      <w:r>
        <w:rPr>
          <w:rFonts w:cstheme="minorHAnsi"/>
          <w:i/>
          <w:iCs/>
          <w:sz w:val="16"/>
          <w:szCs w:val="16"/>
        </w:rPr>
        <w:t>nto il primo esplicita le relazioni tra le classi individuate,</w:t>
      </w:r>
      <w:r w:rsidR="001C6165">
        <w:rPr>
          <w:rFonts w:cstheme="minorHAnsi"/>
          <w:i/>
          <w:iCs/>
          <w:sz w:val="16"/>
          <w:szCs w:val="16"/>
        </w:rPr>
        <w:t xml:space="preserve"> i tipi delle propietà di queste e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1C6165">
        <w:rPr>
          <w:rFonts w:cstheme="minorHAnsi"/>
          <w:i/>
          <w:iCs/>
          <w:sz w:val="16"/>
          <w:szCs w:val="16"/>
        </w:rPr>
        <w:t>i metodi per ciascuna classe; nel secondo vengono rappresentati gli oggeti modo esemplificativo: vengono create quindi una o piu istanze per ogni oggetto, esplicitando a titolo di esempio il contenuto delle propeirtà.</w:t>
      </w:r>
    </w:p>
    <w:p w14:paraId="3CAF5C25" w14:textId="656B41BD" w:rsidR="00301659" w:rsidRDefault="002721AA" w:rsidP="00234C06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681B0DF4" wp14:editId="552772C8">
            <wp:extent cx="1188761" cy="218777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69" t="14611" r="45591" b="11633"/>
                    <a:stretch/>
                  </pic:blipFill>
                  <pic:spPr bwMode="auto">
                    <a:xfrm>
                      <a:off x="0" y="0"/>
                      <a:ext cx="1188963" cy="218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1659">
        <w:rPr>
          <w:noProof/>
        </w:rPr>
        <w:drawing>
          <wp:inline distT="0" distB="0" distL="0" distR="0" wp14:anchorId="711ED006" wp14:editId="4A675651">
            <wp:extent cx="2082165" cy="16473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9" t="15660" r="34554" b="28804"/>
                    <a:stretch/>
                  </pic:blipFill>
                  <pic:spPr bwMode="auto">
                    <a:xfrm>
                      <a:off x="0" y="0"/>
                      <a:ext cx="2082926" cy="164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349F7" w14:textId="63F96DA9" w:rsidR="001C6165" w:rsidRPr="00234C06" w:rsidRDefault="001C6165" w:rsidP="00234C06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E8A6F3" w14:textId="77777777" w:rsidR="00AB2085" w:rsidRDefault="009D79CC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lastRenderedPageBreak/>
        <w:t>Fornire un esempio di use case diagram</w:t>
      </w:r>
      <w:r w:rsidR="00AB2085">
        <w:rPr>
          <w:rFonts w:cstheme="minorHAnsi"/>
          <w:i/>
          <w:iCs/>
          <w:sz w:val="16"/>
          <w:szCs w:val="16"/>
        </w:rPr>
        <w:t>.</w:t>
      </w:r>
      <w:r>
        <w:rPr>
          <w:rFonts w:cstheme="minorHAnsi"/>
          <w:i/>
          <w:iCs/>
          <w:sz w:val="16"/>
          <w:szCs w:val="16"/>
        </w:rPr>
        <w:t xml:space="preserve"> Quali elementi sono in gioco e </w:t>
      </w:r>
      <w:r w:rsidR="00AB2085">
        <w:rPr>
          <w:rFonts w:cstheme="minorHAnsi"/>
          <w:i/>
          <w:iCs/>
          <w:sz w:val="16"/>
          <w:szCs w:val="16"/>
        </w:rPr>
        <w:t>qual è l’obiettivo del diagramma?</w:t>
      </w:r>
    </w:p>
    <w:p w14:paraId="1F8C06E3" w14:textId="77777777" w:rsidR="001C6165" w:rsidRDefault="00AB2085" w:rsidP="00AB208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(Non usare gli esempi presentati in classe)</w:t>
      </w:r>
    </w:p>
    <w:p w14:paraId="18ED0ECE" w14:textId="2E4B281B" w:rsidR="001C6165" w:rsidRDefault="00301659" w:rsidP="00AB208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41679" wp14:editId="77BA78CE">
            <wp:simplePos x="0" y="0"/>
            <wp:positionH relativeFrom="margin">
              <wp:align>center</wp:align>
            </wp:positionH>
            <wp:positionV relativeFrom="paragraph">
              <wp:posOffset>379794</wp:posOffset>
            </wp:positionV>
            <wp:extent cx="1965716" cy="2317523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5" t="12449" r="40616" b="10929"/>
                    <a:stretch/>
                  </pic:blipFill>
                  <pic:spPr bwMode="auto">
                    <a:xfrm>
                      <a:off x="0" y="0"/>
                      <a:ext cx="1965716" cy="231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165" w:rsidRPr="001C6165">
        <w:rPr>
          <w:rFonts w:cstheme="minorHAnsi"/>
          <w:i/>
          <w:iCs/>
          <w:sz w:val="16"/>
          <w:szCs w:val="16"/>
        </w:rPr>
        <w:t>Lo use case diagram ha l’o</w:t>
      </w:r>
      <w:r w:rsidR="001C6165">
        <w:rPr>
          <w:rFonts w:cstheme="minorHAnsi"/>
          <w:i/>
          <w:iCs/>
          <w:sz w:val="16"/>
          <w:szCs w:val="16"/>
        </w:rPr>
        <w:t>biettivo mostrare le funzioni di un sistema mettendo in gioco gli “attori”, ovvero le persone fisicamente che interagisocno con il sistema proposto, e le possibili situazioni possibili.</w:t>
      </w:r>
    </w:p>
    <w:p w14:paraId="7A1F31C7" w14:textId="3C5CD71D" w:rsidR="009537F8" w:rsidRPr="001C6165" w:rsidRDefault="009537F8" w:rsidP="00AB208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1C6165">
        <w:rPr>
          <w:rFonts w:cstheme="minorHAnsi"/>
          <w:i/>
          <w:iCs/>
          <w:sz w:val="16"/>
          <w:szCs w:val="16"/>
        </w:rPr>
        <w:tab/>
      </w:r>
      <w:r w:rsidRPr="001C6165">
        <w:rPr>
          <w:rFonts w:cstheme="minorHAnsi"/>
          <w:i/>
          <w:iCs/>
          <w:sz w:val="16"/>
          <w:szCs w:val="16"/>
        </w:rPr>
        <w:tab/>
      </w:r>
    </w:p>
    <w:p w14:paraId="19C59DC6" w14:textId="2EF57215" w:rsidR="009537F8" w:rsidRPr="001C6165" w:rsidRDefault="009537F8" w:rsidP="009537F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A4F5267" w14:textId="766B1429" w:rsidR="009537F8" w:rsidRPr="001C6165" w:rsidRDefault="009537F8" w:rsidP="009537F8">
      <w:pPr>
        <w:rPr>
          <w:rFonts w:cstheme="minorHAnsi"/>
          <w:i/>
          <w:iCs/>
          <w:sz w:val="16"/>
          <w:szCs w:val="16"/>
          <w:lang w:val="it-IT"/>
        </w:rPr>
      </w:pPr>
    </w:p>
    <w:p w14:paraId="3019192D" w14:textId="0B509AB1" w:rsidR="009537F8" w:rsidRPr="001C6165" w:rsidRDefault="009537F8" w:rsidP="009537F8">
      <w:pPr>
        <w:rPr>
          <w:rFonts w:cstheme="minorHAnsi"/>
          <w:i/>
          <w:iCs/>
          <w:sz w:val="16"/>
          <w:szCs w:val="16"/>
          <w:lang w:val="it-IT"/>
        </w:rPr>
      </w:pPr>
    </w:p>
    <w:p w14:paraId="50051716" w14:textId="4D45782C" w:rsidR="006041E2" w:rsidRPr="009537F8" w:rsidRDefault="006041E2" w:rsidP="009537F8">
      <w:pPr>
        <w:rPr>
          <w:rFonts w:cstheme="minorHAnsi"/>
          <w:i/>
          <w:iCs/>
          <w:sz w:val="16"/>
          <w:szCs w:val="16"/>
          <w:lang w:val="it-IT"/>
        </w:rPr>
      </w:pPr>
    </w:p>
    <w:p w14:paraId="4704724A" w14:textId="10A15B06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92DBC5D" w14:textId="0AA004B2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7E0CA06" w14:textId="45B32C35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5B3D9E7" w14:textId="5FBB34EE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BEA6947" w14:textId="5AD581F6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BE7AAE9" w14:textId="11947FBE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8F5605D" w14:textId="487E7613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68489C6" w14:textId="15A646BA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6F40039" w14:textId="793FFBD8" w:rsidR="006041E2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6AD8654" w14:textId="6A071DE7"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E131B82" w14:textId="2E1315FB"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D3F0A2A" w14:textId="6675A7C6"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AB251D0" w14:textId="35F96E35"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D05B255" w14:textId="1E9740DF"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BA06442" w14:textId="43330920"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7F1DF9A" w14:textId="351BDBA8"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8C6852A" w14:textId="42EF5A86"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73709E58" w14:textId="427783BD"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7E05C78B" w14:textId="3EC51030"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90AE279" w14:textId="219EF80D"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6A9ED81F" w14:textId="6AD60F73"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11BA816" w14:textId="0D0C30D5"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7BA10E1" w14:textId="282655BE"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61B410DF" w14:textId="53F8135A"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6F0B4373" w14:textId="1E27983A"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7007AFE0" w14:textId="71F3172A" w:rsidR="00AB2085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5CC8A97" w14:textId="77777777" w:rsidR="00AB2085" w:rsidRPr="009537F8" w:rsidRDefault="00AB2085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71CAE7F" w14:textId="025F2EC2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B458C28" w14:textId="77777777" w:rsidR="00331C39" w:rsidRPr="00CC1942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4938CBD2" w:rsidR="00331C39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3EA5CAB9" w14:textId="6AF9BE3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384656A2" w14:textId="713E11E6" w:rsidR="00AB2085" w:rsidRDefault="00AB2085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lastRenderedPageBreak/>
        <w:t>UML</w:t>
      </w:r>
    </w:p>
    <w:p w14:paraId="79C9F0BD" w14:textId="47AE7D2F" w:rsidR="0033395D" w:rsidRDefault="0033395D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Data un’applicazione che recuperi da un database i dati relativi alla gestione di una scuola, fare un object diagram, un class diagram e un use case diagram tenendo conto che:</w:t>
      </w:r>
    </w:p>
    <w:p w14:paraId="0C055110" w14:textId="4721A131" w:rsidR="0033395D" w:rsidRDefault="0033395D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Ogni classe presente nella scuola è composta da studenti. Un insegnante può impartire lezioni di più materie ed essere assegnato a più classi. </w:t>
      </w:r>
    </w:p>
    <w:p w14:paraId="70319F94" w14:textId="51F9E942" w:rsidR="00E813FC" w:rsidRDefault="00E813FC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Uno studente inoltre può essere valutato in più occasioni per materia.</w:t>
      </w:r>
    </w:p>
    <w:p w14:paraId="7B766B21" w14:textId="63B2F7F4" w:rsidR="00372D44" w:rsidRDefault="00372D44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Uno studente è definito da Nome, cognome e data di nascita.</w:t>
      </w:r>
    </w:p>
    <w:p w14:paraId="63DF4925" w14:textId="5C28F2BC" w:rsidR="00372D44" w:rsidRDefault="00372D44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Una classe è definita da un codice e un livello.</w:t>
      </w:r>
    </w:p>
    <w:p w14:paraId="29F4F78E" w14:textId="1A1AE1A7" w:rsidR="00372D44" w:rsidRDefault="00372D44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insegnante ha un nome, cognome e una data di nascita. Può inserire una votazione a sistema indicando lo studente, la materia e il giorno della prova.</w:t>
      </w:r>
    </w:p>
    <w:p w14:paraId="144F8AB5" w14:textId="4A88ED5D" w:rsidR="00372D44" w:rsidRDefault="00372D44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206D7B0" w14:textId="0DF28B90" w:rsidR="00372D44" w:rsidRDefault="00372D44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EXCEPTION HANDLING</w:t>
      </w:r>
    </w:p>
    <w:p w14:paraId="6F9F61F8" w14:textId="63D812E5" w:rsidR="00372D44" w:rsidRDefault="008A09C0" w:rsidP="00AC2C1B">
      <w:pPr>
        <w:pStyle w:val="ListParagraph"/>
        <w:numPr>
          <w:ilvl w:val="0"/>
          <w:numId w:val="24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Dimostrare come gestire un’eccezione data dalla mancata connessione a un database filtrando il tipo per errore fatale.</w:t>
      </w:r>
    </w:p>
    <w:p w14:paraId="7359CA02" w14:textId="7803B065" w:rsidR="008A09C0" w:rsidRPr="008A09C0" w:rsidRDefault="008A09C0" w:rsidP="00AC2C1B">
      <w:pPr>
        <w:pStyle w:val="ListParagraph"/>
        <w:numPr>
          <w:ilvl w:val="0"/>
          <w:numId w:val="24"/>
        </w:numPr>
        <w:rPr>
          <w:rFonts w:cstheme="minorHAnsi"/>
          <w:i/>
          <w:iCs/>
          <w:sz w:val="16"/>
          <w:szCs w:val="16"/>
        </w:rPr>
      </w:pPr>
      <w:r w:rsidRPr="008A09C0">
        <w:rPr>
          <w:rFonts w:cstheme="minorHAnsi"/>
          <w:i/>
          <w:iCs/>
          <w:sz w:val="16"/>
          <w:szCs w:val="16"/>
        </w:rPr>
        <w:t>Creare una custom Exception relativa a un</w:t>
      </w:r>
      <w:r>
        <w:rPr>
          <w:rFonts w:cstheme="minorHAnsi"/>
          <w:i/>
          <w:iCs/>
          <w:sz w:val="16"/>
          <w:szCs w:val="16"/>
        </w:rPr>
        <w:t xml:space="preserve"> utente non trovato. Dimostrarne l’utilizzo.</w:t>
      </w:r>
    </w:p>
    <w:p w14:paraId="1C8FBD76" w14:textId="77777777" w:rsidR="00372D44" w:rsidRPr="008A09C0" w:rsidRDefault="00372D44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7AB38E3A" w14:textId="77777777" w:rsidR="0033395D" w:rsidRPr="008A09C0" w:rsidRDefault="0033395D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8A09C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8A09C0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8A09C0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8A09C0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8A09C0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Pr="008A09C0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Pr="008A09C0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Pr="008A09C0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Pr="008A09C0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Pr="008A09C0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8A09C0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8A09C0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8A09C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Pr="008A09C0" w:rsidRDefault="00225A62" w:rsidP="00CC050D">
      <w:pPr>
        <w:pStyle w:val="ListParagraph"/>
        <w:ind w:left="360"/>
      </w:pPr>
    </w:p>
    <w:sectPr w:rsidR="00225A62" w:rsidRPr="008A09C0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BBECA" w14:textId="77777777" w:rsidR="00DA56EF" w:rsidRDefault="00DA56EF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09CDCF57" w14:textId="77777777" w:rsidR="00DA56EF" w:rsidRDefault="00DA56EF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4205D" w14:textId="77777777" w:rsidR="00DA56EF" w:rsidRDefault="00DA56EF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058124A5" w14:textId="77777777" w:rsidR="00DA56EF" w:rsidRDefault="00DA56EF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E192C"/>
    <w:multiLevelType w:val="hybridMultilevel"/>
    <w:tmpl w:val="162CE250"/>
    <w:lvl w:ilvl="0" w:tplc="B8D2C9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6EF6888"/>
    <w:multiLevelType w:val="hybridMultilevel"/>
    <w:tmpl w:val="D78CD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33771E68"/>
    <w:multiLevelType w:val="multilevel"/>
    <w:tmpl w:val="9A1C8920"/>
    <w:numStyleLink w:val="Answers"/>
  </w:abstractNum>
  <w:abstractNum w:abstractNumId="9" w15:restartNumberingAfterBreak="0">
    <w:nsid w:val="3B8B7B22"/>
    <w:multiLevelType w:val="multilevel"/>
    <w:tmpl w:val="9A1C8920"/>
    <w:numStyleLink w:val="Answers"/>
  </w:abstractNum>
  <w:abstractNum w:abstractNumId="10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67173671"/>
    <w:multiLevelType w:val="multilevel"/>
    <w:tmpl w:val="9A1C8920"/>
    <w:numStyleLink w:val="Answers"/>
  </w:abstractNum>
  <w:abstractNum w:abstractNumId="15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61194B"/>
    <w:multiLevelType w:val="hybridMultilevel"/>
    <w:tmpl w:val="BEAEA3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11"/>
  </w:num>
  <w:num w:numId="18">
    <w:abstractNumId w:val="0"/>
  </w:num>
  <w:num w:numId="19">
    <w:abstractNumId w:val="2"/>
  </w:num>
  <w:num w:numId="20">
    <w:abstractNumId w:val="15"/>
  </w:num>
  <w:num w:numId="21">
    <w:abstractNumId w:val="10"/>
  </w:num>
  <w:num w:numId="22">
    <w:abstractNumId w:val="6"/>
  </w:num>
  <w:num w:numId="23">
    <w:abstractNumId w:val="4"/>
  </w:num>
  <w:num w:numId="24">
    <w:abstractNumId w:val="1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2C8"/>
    <w:rsid w:val="00003415"/>
    <w:rsid w:val="000070E0"/>
    <w:rsid w:val="0008558D"/>
    <w:rsid w:val="000C4A51"/>
    <w:rsid w:val="000E60BC"/>
    <w:rsid w:val="00132BA7"/>
    <w:rsid w:val="00135EC2"/>
    <w:rsid w:val="00141303"/>
    <w:rsid w:val="0014318B"/>
    <w:rsid w:val="00152454"/>
    <w:rsid w:val="001600FB"/>
    <w:rsid w:val="001A3C39"/>
    <w:rsid w:val="001B6AE1"/>
    <w:rsid w:val="001C0245"/>
    <w:rsid w:val="001C6165"/>
    <w:rsid w:val="001E6010"/>
    <w:rsid w:val="001F250D"/>
    <w:rsid w:val="00201EE0"/>
    <w:rsid w:val="00225A62"/>
    <w:rsid w:val="00230A4D"/>
    <w:rsid w:val="00234C06"/>
    <w:rsid w:val="00261529"/>
    <w:rsid w:val="002721AA"/>
    <w:rsid w:val="002733D1"/>
    <w:rsid w:val="00276425"/>
    <w:rsid w:val="002825D6"/>
    <w:rsid w:val="002D0170"/>
    <w:rsid w:val="002F2AFA"/>
    <w:rsid w:val="00301659"/>
    <w:rsid w:val="00315CD3"/>
    <w:rsid w:val="00331C39"/>
    <w:rsid w:val="0033395D"/>
    <w:rsid w:val="003444B6"/>
    <w:rsid w:val="00347AB7"/>
    <w:rsid w:val="00356CAC"/>
    <w:rsid w:val="00372D44"/>
    <w:rsid w:val="003862F7"/>
    <w:rsid w:val="003A0670"/>
    <w:rsid w:val="003D7282"/>
    <w:rsid w:val="003E162F"/>
    <w:rsid w:val="003E30EA"/>
    <w:rsid w:val="003F3BC6"/>
    <w:rsid w:val="00402F9B"/>
    <w:rsid w:val="004254F0"/>
    <w:rsid w:val="00440691"/>
    <w:rsid w:val="00443C7E"/>
    <w:rsid w:val="00446E50"/>
    <w:rsid w:val="00454CA3"/>
    <w:rsid w:val="00457A53"/>
    <w:rsid w:val="00464B0E"/>
    <w:rsid w:val="00496042"/>
    <w:rsid w:val="004C26A0"/>
    <w:rsid w:val="00530CA8"/>
    <w:rsid w:val="0053305A"/>
    <w:rsid w:val="00547F36"/>
    <w:rsid w:val="00563475"/>
    <w:rsid w:val="005645F9"/>
    <w:rsid w:val="005A2070"/>
    <w:rsid w:val="006041E2"/>
    <w:rsid w:val="00633EA3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C00E4"/>
    <w:rsid w:val="007E3CB3"/>
    <w:rsid w:val="008120C2"/>
    <w:rsid w:val="0084271B"/>
    <w:rsid w:val="0084793A"/>
    <w:rsid w:val="008739A2"/>
    <w:rsid w:val="00880C09"/>
    <w:rsid w:val="008A09C0"/>
    <w:rsid w:val="008C609B"/>
    <w:rsid w:val="008D7390"/>
    <w:rsid w:val="008E653D"/>
    <w:rsid w:val="00910C80"/>
    <w:rsid w:val="009113E5"/>
    <w:rsid w:val="009200E1"/>
    <w:rsid w:val="0092010E"/>
    <w:rsid w:val="009537F8"/>
    <w:rsid w:val="00957D96"/>
    <w:rsid w:val="009D79CC"/>
    <w:rsid w:val="00A1545F"/>
    <w:rsid w:val="00A360C5"/>
    <w:rsid w:val="00A74FF3"/>
    <w:rsid w:val="00A9761D"/>
    <w:rsid w:val="00AA5916"/>
    <w:rsid w:val="00AB2085"/>
    <w:rsid w:val="00AC2C1B"/>
    <w:rsid w:val="00B03500"/>
    <w:rsid w:val="00B070A2"/>
    <w:rsid w:val="00B142D7"/>
    <w:rsid w:val="00B219E6"/>
    <w:rsid w:val="00B254EE"/>
    <w:rsid w:val="00B37908"/>
    <w:rsid w:val="00B67E28"/>
    <w:rsid w:val="00B915D5"/>
    <w:rsid w:val="00BA5730"/>
    <w:rsid w:val="00BC1DFD"/>
    <w:rsid w:val="00BE3876"/>
    <w:rsid w:val="00BF0094"/>
    <w:rsid w:val="00C1195D"/>
    <w:rsid w:val="00C329F9"/>
    <w:rsid w:val="00C537D0"/>
    <w:rsid w:val="00C71FAF"/>
    <w:rsid w:val="00C8122C"/>
    <w:rsid w:val="00C83061"/>
    <w:rsid w:val="00CA3B5B"/>
    <w:rsid w:val="00CB67A9"/>
    <w:rsid w:val="00CB75DF"/>
    <w:rsid w:val="00CC050D"/>
    <w:rsid w:val="00CC1942"/>
    <w:rsid w:val="00CC6F4B"/>
    <w:rsid w:val="00CE3BE3"/>
    <w:rsid w:val="00CE5FBE"/>
    <w:rsid w:val="00D20C89"/>
    <w:rsid w:val="00D26666"/>
    <w:rsid w:val="00D40B1D"/>
    <w:rsid w:val="00D6178B"/>
    <w:rsid w:val="00D8241B"/>
    <w:rsid w:val="00D9344E"/>
    <w:rsid w:val="00DA34E6"/>
    <w:rsid w:val="00DA56EF"/>
    <w:rsid w:val="00DA5C84"/>
    <w:rsid w:val="00DB470B"/>
    <w:rsid w:val="00E0358B"/>
    <w:rsid w:val="00E04A03"/>
    <w:rsid w:val="00E1423C"/>
    <w:rsid w:val="00E479E0"/>
    <w:rsid w:val="00E66EA4"/>
    <w:rsid w:val="00E7015D"/>
    <w:rsid w:val="00E813FC"/>
    <w:rsid w:val="00E94E57"/>
    <w:rsid w:val="00EA60A6"/>
    <w:rsid w:val="00ED5009"/>
    <w:rsid w:val="00ED5A4F"/>
    <w:rsid w:val="00EF68B0"/>
    <w:rsid w:val="00F14377"/>
    <w:rsid w:val="00F32A3F"/>
    <w:rsid w:val="00F60AF1"/>
    <w:rsid w:val="00F76603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4.xml><?xml version="1.0" encoding="utf-8"?>
<ds:datastoreItem xmlns:ds="http://schemas.openxmlformats.org/officeDocument/2006/customXml" ds:itemID="{455D5609-E30E-46D5-A27A-AAC61525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326</TotalTime>
  <Pages>4</Pages>
  <Words>931</Words>
  <Characters>5311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Tiziana Camboni (c)</cp:lastModifiedBy>
  <cp:revision>5</cp:revision>
  <cp:lastPrinted>2004-01-22T16:32:00Z</cp:lastPrinted>
  <dcterms:created xsi:type="dcterms:W3CDTF">2021-03-04T19:34:00Z</dcterms:created>
  <dcterms:modified xsi:type="dcterms:W3CDTF">2021-03-12T11:55:00Z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2021-03-12T11:53:14Z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2d6ef976-db2e-4414-b100-3160088b43e9</vt:lpwstr>
  </property>
  <property fmtid="{D5CDD505-2E9C-101B-9397-08002B2CF9AE}" pid="21" name="MSIP_Label_5fae8262-b78e-4366-8929-a5d6aac95320_ContentBits">
    <vt:lpwstr>0</vt:lpwstr>
  </property>
</Properties>
</file>